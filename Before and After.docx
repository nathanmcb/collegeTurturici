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34" w:rsidRDefault="005A18A3" w:rsidP="005A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18AB4D5B" wp14:editId="1A9997AB">
            <wp:extent cx="4939086" cy="34236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728" r="1859" b="8235"/>
                    <a:stretch/>
                  </pic:blipFill>
                  <pic:spPr bwMode="auto">
                    <a:xfrm>
                      <a:off x="0" y="0"/>
                      <a:ext cx="4948751" cy="343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8A3" w:rsidRDefault="005A18A3" w:rsidP="005A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</w:pPr>
      <w:r>
        <w:t>Before</w:t>
      </w:r>
    </w:p>
    <w:p w:rsidR="005A18A3" w:rsidRDefault="005A18A3" w:rsidP="00D03CF0">
      <w:pPr>
        <w:spacing w:line="240" w:lineRule="auto"/>
      </w:pPr>
    </w:p>
    <w:p w:rsidR="005A18A3" w:rsidRDefault="00D03CF0" w:rsidP="00D03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7F58A392" wp14:editId="06880583">
            <wp:extent cx="4937766" cy="3391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568" r="2045" b="10323"/>
                    <a:stretch/>
                  </pic:blipFill>
                  <pic:spPr bwMode="auto">
                    <a:xfrm>
                      <a:off x="0" y="0"/>
                      <a:ext cx="4947429" cy="339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8A3" w:rsidRDefault="005A18A3" w:rsidP="005A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</w:pPr>
      <w:r>
        <w:t>After</w:t>
      </w:r>
    </w:p>
    <w:p w:rsidR="005A18A3" w:rsidRDefault="005A18A3" w:rsidP="005A18A3">
      <w:pPr>
        <w:jc w:val="center"/>
      </w:pPr>
      <w:r>
        <w:t>Though there is quite little difference from the old and the new, the changes really have brought the whole thing to life, it looks a lot more lively and beautiful in the after.</w:t>
      </w:r>
      <w:r w:rsidR="00D03CF0">
        <w:t xml:space="preserve"> I prefer the </w:t>
      </w:r>
      <w:proofErr w:type="gramStart"/>
      <w:r w:rsidR="00D03CF0">
        <w:t>After</w:t>
      </w:r>
      <w:proofErr w:type="gramEnd"/>
      <w:r w:rsidR="00D03CF0">
        <w:t xml:space="preserve"> a lot more for this small reason, it makes it look happier and so animation brings the whole thing to life.</w:t>
      </w:r>
      <w:bookmarkStart w:id="0" w:name="_GoBack"/>
      <w:bookmarkEnd w:id="0"/>
    </w:p>
    <w:sectPr w:rsidR="005A18A3" w:rsidSect="005A18A3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8A3" w:rsidRDefault="005A18A3" w:rsidP="005A18A3">
      <w:pPr>
        <w:spacing w:after="0" w:line="240" w:lineRule="auto"/>
      </w:pPr>
      <w:r>
        <w:separator/>
      </w:r>
    </w:p>
  </w:endnote>
  <w:endnote w:type="continuationSeparator" w:id="0">
    <w:p w:rsidR="005A18A3" w:rsidRDefault="005A18A3" w:rsidP="005A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8A3" w:rsidRDefault="005A18A3" w:rsidP="005A18A3">
      <w:pPr>
        <w:spacing w:after="0" w:line="240" w:lineRule="auto"/>
      </w:pPr>
      <w:r>
        <w:separator/>
      </w:r>
    </w:p>
  </w:footnote>
  <w:footnote w:type="continuationSeparator" w:id="0">
    <w:p w:rsidR="005A18A3" w:rsidRDefault="005A18A3" w:rsidP="005A1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8A3" w:rsidRDefault="005A18A3">
    <w:pPr>
      <w:pStyle w:val="Header"/>
    </w:pPr>
    <w:r>
      <w:t>Nathan McBride</w:t>
    </w:r>
    <w:r>
      <w:tab/>
      <w:t>Unit 31</w:t>
    </w:r>
    <w:r>
      <w:tab/>
      <w:t>Review (Before and after)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A3"/>
    <w:rsid w:val="005A18A3"/>
    <w:rsid w:val="00C03F34"/>
    <w:rsid w:val="00D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A3"/>
  </w:style>
  <w:style w:type="paragraph" w:styleId="Footer">
    <w:name w:val="footer"/>
    <w:basedOn w:val="Normal"/>
    <w:link w:val="FooterChar"/>
    <w:uiPriority w:val="99"/>
    <w:unhideWhenUsed/>
    <w:rsid w:val="005A1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A3"/>
  </w:style>
  <w:style w:type="paragraph" w:styleId="Footer">
    <w:name w:val="footer"/>
    <w:basedOn w:val="Normal"/>
    <w:link w:val="FooterChar"/>
    <w:uiPriority w:val="99"/>
    <w:unhideWhenUsed/>
    <w:rsid w:val="005A1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EEEEE0A7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McBride</dc:creator>
  <cp:lastModifiedBy>Nathan McBride</cp:lastModifiedBy>
  <cp:revision>1</cp:revision>
  <cp:lastPrinted>2014-02-26T15:20:00Z</cp:lastPrinted>
  <dcterms:created xsi:type="dcterms:W3CDTF">2014-02-26T15:09:00Z</dcterms:created>
  <dcterms:modified xsi:type="dcterms:W3CDTF">2014-02-26T15:24:00Z</dcterms:modified>
</cp:coreProperties>
</file>