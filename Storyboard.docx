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100A4F" w:rsidRPr="0020072D" w:rsidTr="0020072D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100A4F" w:rsidRDefault="00100A4F"/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100A4F" w:rsidRDefault="00100A4F"/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100A4F" w:rsidRDefault="00100A4F"/>
        </w:tc>
      </w:tr>
      <w:tr w:rsidR="0020072D" w:rsidRPr="0020072D" w:rsidTr="0020072D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1F" w:rsidRPr="0020072D" w:rsidRDefault="003F021F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021F" w:rsidRPr="0020072D" w:rsidRDefault="00553CF6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Home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1F" w:rsidRPr="0020072D" w:rsidRDefault="003F021F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021F" w:rsidRPr="0020072D" w:rsidRDefault="009762CD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Index.html</w:t>
            </w:r>
          </w:p>
        </w:tc>
      </w:tr>
    </w:tbl>
    <w:p w:rsidR="00DB3A95" w:rsidRPr="00DB3A95" w:rsidRDefault="00DB3A95" w:rsidP="00DB3A95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75"/>
        <w:gridCol w:w="945"/>
        <w:gridCol w:w="1419"/>
        <w:gridCol w:w="851"/>
        <w:gridCol w:w="992"/>
        <w:gridCol w:w="1302"/>
      </w:tblGrid>
      <w:tr w:rsidR="00DB3A95" w:rsidRPr="0020072D" w:rsidTr="0020072D">
        <w:tc>
          <w:tcPr>
            <w:tcW w:w="9175" w:type="dxa"/>
            <w:vMerge w:val="restart"/>
          </w:tcPr>
          <w:p w:rsidR="00DB3A95" w:rsidRPr="0020072D" w:rsidRDefault="00100A4F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noProof/>
                <w:sz w:val="18"/>
                <w:szCs w:val="18"/>
              </w:rPr>
              <w:drawing>
                <wp:inline distT="0" distB="0" distL="0" distR="0" wp14:anchorId="01355716">
                  <wp:extent cx="5716428" cy="42875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222" cy="428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  <w:gridSpan w:val="5"/>
          </w:tcPr>
          <w:p w:rsidR="00DB3A95" w:rsidRPr="0020072D" w:rsidRDefault="00DB3A95" w:rsidP="00F301D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 w:rsidR="00E70460"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="00AB1502" w:rsidRPr="00AB1502">
              <w:rPr>
                <w:rFonts w:ascii="Gill Sans MT" w:hAnsi="Gill Sans MT"/>
                <w:sz w:val="18"/>
                <w:szCs w:val="18"/>
              </w:rPr>
              <w:t>#624930</w:t>
            </w:r>
          </w:p>
        </w:tc>
      </w:tr>
      <w:tr w:rsidR="00DB3A95" w:rsidRPr="0020072D" w:rsidTr="0020072D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20072D" w:rsidRPr="0020072D" w:rsidTr="00E70460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20072D" w:rsidRPr="0020072D" w:rsidTr="00E70460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DB3A95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DB3A95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DB3A95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DB3A95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 + Caps</w:t>
            </w:r>
          </w:p>
        </w:tc>
      </w:tr>
      <w:tr w:rsidR="00E70460" w:rsidRPr="0020072D" w:rsidTr="00E70460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E70460" w:rsidRPr="0020072D" w:rsidRDefault="00477DCA" w:rsidP="0072385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E70460" w:rsidRPr="0020072D" w:rsidRDefault="00477DCA" w:rsidP="0072385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16</w:t>
            </w:r>
          </w:p>
        </w:tc>
        <w:tc>
          <w:tcPr>
            <w:tcW w:w="992" w:type="dxa"/>
          </w:tcPr>
          <w:p w:rsidR="00E70460" w:rsidRPr="0020072D" w:rsidRDefault="00477DCA" w:rsidP="00E7046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70460" w:rsidRPr="0020072D" w:rsidRDefault="00477DCA" w:rsidP="0072385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Caps</w:t>
            </w:r>
          </w:p>
        </w:tc>
      </w:tr>
      <w:tr w:rsidR="00E70460" w:rsidRPr="0020072D" w:rsidTr="00E70460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E70460" w:rsidRPr="0020072D" w:rsidRDefault="00F30C61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E70460" w:rsidRPr="0020072D" w:rsidRDefault="00F30C61" w:rsidP="00F30C61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E70460" w:rsidRPr="0020072D" w:rsidRDefault="00F30C61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70460" w:rsidRPr="0020072D" w:rsidRDefault="00477DCA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70460" w:rsidRPr="0020072D" w:rsidTr="00E70460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E70460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E70460" w:rsidRPr="0020072D" w:rsidRDefault="00477DCA" w:rsidP="00F30C61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</w:t>
            </w:r>
            <w:r w:rsidR="00F30C61">
              <w:rPr>
                <w:rFonts w:ascii="Gill Sans MT" w:hAnsi="Gill Sans MT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E70460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70460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70460" w:rsidRPr="0020072D" w:rsidTr="0020072D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E70460" w:rsidRDefault="00553CF6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 (JPEG)</w:t>
            </w:r>
          </w:p>
          <w:p w:rsidR="00553CF6" w:rsidRDefault="00553CF6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Buttons (PNG)</w:t>
            </w:r>
          </w:p>
          <w:p w:rsidR="00100A4F" w:rsidRPr="0020072D" w:rsidRDefault="00100A4F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Email (PNG)</w:t>
            </w:r>
            <w:bookmarkStart w:id="0" w:name="_GoBack"/>
            <w:bookmarkEnd w:id="0"/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553CF6" w:rsidRPr="0020072D" w:rsidRDefault="00553CF6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(maybe)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553CF6" w:rsidRPr="0020072D" w:rsidRDefault="00553CF6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553CF6" w:rsidRPr="0020072D" w:rsidRDefault="00553CF6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553CF6" w:rsidRDefault="00553CF6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100A4F" w:rsidRPr="0020072D" w:rsidRDefault="00100A4F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Email button</w:t>
            </w:r>
          </w:p>
        </w:tc>
      </w:tr>
    </w:tbl>
    <w:p w:rsidR="00DB3A95" w:rsidRDefault="00DB3A95" w:rsidP="00DB3A95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DB3A95" w:rsidRDefault="00DB3A95" w:rsidP="0012207F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</w:t>
      </w:r>
      <w:r w:rsidR="00553CF6">
        <w:rPr>
          <w:rFonts w:ascii="Gill Sans MT" w:hAnsi="Gill Sans MT"/>
        </w:rPr>
        <w:t xml:space="preserve"> quite bland, may need to add some things to it.</w:t>
      </w:r>
    </w:p>
    <w:p w:rsidR="002B19C6" w:rsidRDefault="00AB1502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AB1502" w:rsidRPr="0020072D" w:rsidTr="00BB43E8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lastRenderedPageBreak/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turturici</w:t>
            </w:r>
            <w:proofErr w:type="spellEnd"/>
          </w:p>
        </w:tc>
      </w:tr>
      <w:tr w:rsidR="00AB1502" w:rsidRPr="0020072D" w:rsidTr="00BB43E8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About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502" w:rsidRPr="0020072D" w:rsidRDefault="00A35193" w:rsidP="00AB1502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about.html</w:t>
            </w:r>
          </w:p>
        </w:tc>
      </w:tr>
    </w:tbl>
    <w:p w:rsidR="00AB1502" w:rsidRPr="00DB3A95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205"/>
        <w:gridCol w:w="943"/>
        <w:gridCol w:w="1411"/>
        <w:gridCol w:w="844"/>
        <w:gridCol w:w="987"/>
        <w:gridCol w:w="1294"/>
      </w:tblGrid>
      <w:tr w:rsidR="00AB1502" w:rsidRPr="0020072D" w:rsidTr="00BB43E8">
        <w:tc>
          <w:tcPr>
            <w:tcW w:w="9175" w:type="dxa"/>
            <w:vMerge w:val="restart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AB1502">
              <w:rPr>
                <w:rFonts w:ascii="Gill Sans MT" w:hAnsi="Gill Sans MT"/>
                <w:noProof/>
                <w:sz w:val="18"/>
                <w:szCs w:val="18"/>
              </w:rPr>
              <w:drawing>
                <wp:inline distT="0" distB="0" distL="0" distR="0" wp14:anchorId="702C80AE" wp14:editId="76517956">
                  <wp:extent cx="5770880" cy="432816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685" cy="432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AB1502">
              <w:rPr>
                <w:rFonts w:ascii="Gill Sans MT" w:hAnsi="Gill Sans MT"/>
                <w:sz w:val="18"/>
                <w:szCs w:val="18"/>
              </w:rPr>
              <w:t>#624930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 + Caps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16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Caps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F30C61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</w:t>
            </w:r>
            <w:r w:rsidR="00F30C61">
              <w:rPr>
                <w:rFonts w:ascii="Gill Sans MT" w:hAnsi="Gill Sans MT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 (JPEG)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Buttons (PNG)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(maybe)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</w:tc>
      </w:tr>
    </w:tbl>
    <w:p w:rsidR="00AB1502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AB1502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 quite bland, may need to add some things to it.</w:t>
      </w:r>
    </w:p>
    <w:p w:rsidR="00AB1502" w:rsidRDefault="00AB1502" w:rsidP="00AB1502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:rsidR="00AB1502" w:rsidRDefault="00AB1502">
      <w:pPr>
        <w:rPr>
          <w:rFonts w:ascii="Gill Sans MT" w:hAnsi="Gill Sans MT"/>
        </w:rPr>
      </w:pP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AB1502" w:rsidRPr="0020072D" w:rsidTr="00BB43E8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lastRenderedPageBreak/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turturici</w:t>
            </w:r>
            <w:proofErr w:type="spellEnd"/>
          </w:p>
        </w:tc>
      </w:tr>
      <w:tr w:rsidR="00AB1502" w:rsidRPr="0020072D" w:rsidTr="00BB43E8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Tuturici</w:t>
            </w:r>
            <w:proofErr w:type="spellEnd"/>
            <w:r>
              <w:rPr>
                <w:rFonts w:ascii="Gill Sans MT" w:hAnsi="Gill Sans MT"/>
              </w:rPr>
              <w:t xml:space="preserve"> Menu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502" w:rsidRPr="0020072D" w:rsidRDefault="00A35193" w:rsidP="00AB1502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menu.html</w:t>
            </w:r>
          </w:p>
        </w:tc>
      </w:tr>
    </w:tbl>
    <w:p w:rsidR="00AB1502" w:rsidRPr="00DB3A95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234"/>
        <w:gridCol w:w="942"/>
        <w:gridCol w:w="1403"/>
        <w:gridCol w:w="837"/>
        <w:gridCol w:w="981"/>
        <w:gridCol w:w="1287"/>
      </w:tblGrid>
      <w:tr w:rsidR="00AB1502" w:rsidRPr="0020072D" w:rsidTr="00BB43E8">
        <w:tc>
          <w:tcPr>
            <w:tcW w:w="9175" w:type="dxa"/>
            <w:vMerge w:val="restart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AB1502">
              <w:rPr>
                <w:rFonts w:ascii="Gill Sans MT" w:hAnsi="Gill Sans MT"/>
                <w:noProof/>
                <w:sz w:val="18"/>
                <w:szCs w:val="18"/>
              </w:rPr>
              <w:drawing>
                <wp:inline distT="0" distB="0" distL="0" distR="0" wp14:anchorId="3430261F" wp14:editId="3633338D">
                  <wp:extent cx="5784427" cy="4338320"/>
                  <wp:effectExtent l="0" t="0" r="698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661" cy="434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AB1502">
              <w:rPr>
                <w:rFonts w:ascii="Gill Sans MT" w:hAnsi="Gill Sans MT"/>
                <w:sz w:val="18"/>
                <w:szCs w:val="18"/>
              </w:rPr>
              <w:t>#624930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 + Caps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16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Caps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</w:t>
            </w:r>
            <w:r w:rsidR="00F30C61">
              <w:rPr>
                <w:rFonts w:ascii="Gill Sans MT" w:hAnsi="Gill Sans MT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 (JPEG)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Buttons (PNG)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(maybe)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</w:tc>
      </w:tr>
    </w:tbl>
    <w:p w:rsidR="00AB1502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AB1502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 quite bland, may need to add some things to it.</w:t>
      </w:r>
    </w:p>
    <w:p w:rsidR="00AB1502" w:rsidRDefault="00AB1502" w:rsidP="00AB1502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:rsidR="00AB1502" w:rsidRDefault="00AB1502">
      <w:pPr>
        <w:rPr>
          <w:rFonts w:ascii="Gill Sans MT" w:hAnsi="Gill Sans MT"/>
        </w:rPr>
      </w:pP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AB1502" w:rsidRPr="0020072D" w:rsidTr="00BB43E8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lastRenderedPageBreak/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turturici</w:t>
            </w:r>
            <w:proofErr w:type="spellEnd"/>
          </w:p>
        </w:tc>
      </w:tr>
      <w:tr w:rsidR="00AB1502" w:rsidRPr="0020072D" w:rsidTr="00BB43E8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awards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502" w:rsidRPr="0020072D" w:rsidRDefault="00A35193" w:rsidP="00AB1502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awards.html</w:t>
            </w:r>
          </w:p>
        </w:tc>
      </w:tr>
    </w:tbl>
    <w:p w:rsidR="00AB1502" w:rsidRPr="00DB3A95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205"/>
        <w:gridCol w:w="943"/>
        <w:gridCol w:w="1411"/>
        <w:gridCol w:w="844"/>
        <w:gridCol w:w="987"/>
        <w:gridCol w:w="1294"/>
      </w:tblGrid>
      <w:tr w:rsidR="00AB1502" w:rsidRPr="0020072D" w:rsidTr="00BB43E8">
        <w:tc>
          <w:tcPr>
            <w:tcW w:w="9175" w:type="dxa"/>
            <w:vMerge w:val="restart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AB1502">
              <w:rPr>
                <w:rFonts w:ascii="Gill Sans MT" w:hAnsi="Gill Sans MT"/>
                <w:noProof/>
                <w:sz w:val="18"/>
                <w:szCs w:val="18"/>
              </w:rPr>
              <w:drawing>
                <wp:inline distT="0" distB="0" distL="0" distR="0" wp14:anchorId="4221ACC2" wp14:editId="20ED725C">
                  <wp:extent cx="5770880" cy="432816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685" cy="432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AB1502">
              <w:rPr>
                <w:rFonts w:ascii="Gill Sans MT" w:hAnsi="Gill Sans MT"/>
                <w:sz w:val="18"/>
                <w:szCs w:val="18"/>
              </w:rPr>
              <w:t>#624930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 + Caps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16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Caps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</w:t>
            </w:r>
            <w:r w:rsidR="00F30C61">
              <w:rPr>
                <w:rFonts w:ascii="Gill Sans MT" w:hAnsi="Gill Sans MT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 (JPEG)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Buttons (PNG)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(maybe)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</w:tc>
      </w:tr>
    </w:tbl>
    <w:p w:rsidR="00AB1502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AB1502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 quite bland, may need to add some things to it.</w:t>
      </w:r>
    </w:p>
    <w:p w:rsidR="00AB1502" w:rsidRDefault="00AB1502" w:rsidP="00AB1502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:rsidR="00AB1502" w:rsidRDefault="00AB1502">
      <w:pPr>
        <w:rPr>
          <w:rFonts w:ascii="Gill Sans MT" w:hAnsi="Gill Sans MT"/>
        </w:rPr>
      </w:pP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AB1502" w:rsidRPr="0020072D" w:rsidTr="00BB43E8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lastRenderedPageBreak/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turturici</w:t>
            </w:r>
            <w:proofErr w:type="spellEnd"/>
          </w:p>
        </w:tc>
      </w:tr>
      <w:tr w:rsidR="00AB1502" w:rsidRPr="0020072D" w:rsidTr="00BB43E8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502" w:rsidRPr="0020072D" w:rsidRDefault="009762CD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</w:t>
            </w:r>
            <w:r w:rsidR="00AB1502">
              <w:rPr>
                <w:rFonts w:ascii="Gill Sans MT" w:hAnsi="Gill Sans MT"/>
              </w:rPr>
              <w:t>ontact</w:t>
            </w:r>
            <w:r>
              <w:rPr>
                <w:rFonts w:ascii="Gill Sans MT" w:hAnsi="Gill Sans MT"/>
              </w:rPr>
              <w:t xml:space="preserve"> us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02" w:rsidRPr="0020072D" w:rsidRDefault="00AB1502" w:rsidP="00BB43E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502" w:rsidRPr="0020072D" w:rsidRDefault="00A35193" w:rsidP="00AB1502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contact.html</w:t>
            </w:r>
          </w:p>
        </w:tc>
      </w:tr>
    </w:tbl>
    <w:p w:rsidR="00AB1502" w:rsidRPr="00DB3A95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75"/>
        <w:gridCol w:w="945"/>
        <w:gridCol w:w="1419"/>
        <w:gridCol w:w="851"/>
        <w:gridCol w:w="992"/>
        <w:gridCol w:w="1302"/>
      </w:tblGrid>
      <w:tr w:rsidR="00AB1502" w:rsidRPr="0020072D" w:rsidTr="00BB43E8">
        <w:tc>
          <w:tcPr>
            <w:tcW w:w="9175" w:type="dxa"/>
            <w:vMerge w:val="restart"/>
          </w:tcPr>
          <w:p w:rsidR="00AB1502" w:rsidRPr="0020072D" w:rsidRDefault="00DA74D3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DA74D3">
              <w:rPr>
                <w:rFonts w:ascii="Gill Sans MT" w:hAnsi="Gill Sans MT"/>
                <w:noProof/>
                <w:sz w:val="18"/>
                <w:szCs w:val="18"/>
              </w:rPr>
              <w:drawing>
                <wp:inline distT="0" distB="0" distL="0" distR="0" wp14:anchorId="46C7F5A4" wp14:editId="00275F23">
                  <wp:extent cx="5743787" cy="430784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589" cy="430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AB1502">
              <w:rPr>
                <w:rFonts w:ascii="Gill Sans MT" w:hAnsi="Gill Sans MT"/>
                <w:sz w:val="18"/>
                <w:szCs w:val="18"/>
              </w:rPr>
              <w:t>#624930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 + Caps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477DCA"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16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Caps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AB1502" w:rsidRPr="0020072D" w:rsidRDefault="00F30C61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GEORGIA</w:t>
            </w:r>
          </w:p>
        </w:tc>
        <w:tc>
          <w:tcPr>
            <w:tcW w:w="851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</w:t>
            </w:r>
            <w:r w:rsidR="00F30C61">
              <w:rPr>
                <w:rFonts w:ascii="Gill Sans MT" w:hAnsi="Gill Sans MT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 (JPEG)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Buttons (PNG)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(maybe)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AB1502" w:rsidRPr="0020072D" w:rsidTr="00BB43E8">
        <w:trPr>
          <w:trHeight w:val="1134"/>
        </w:trPr>
        <w:tc>
          <w:tcPr>
            <w:tcW w:w="9175" w:type="dxa"/>
            <w:vMerge/>
          </w:tcPr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AB1502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AB1502" w:rsidRPr="0020072D" w:rsidRDefault="00AB1502" w:rsidP="00BB43E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</w:tc>
      </w:tr>
    </w:tbl>
    <w:p w:rsidR="00AB1502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AB1502" w:rsidRDefault="00AB1502" w:rsidP="00AB150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 quite bland, may need to add some things to it.</w:t>
      </w:r>
    </w:p>
    <w:p w:rsidR="00AB1502" w:rsidRDefault="00AB1502" w:rsidP="00AB1502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:rsidR="00AB1502" w:rsidRDefault="00AB1502">
      <w:pPr>
        <w:rPr>
          <w:rFonts w:ascii="Gill Sans MT" w:hAnsi="Gill Sans MT"/>
        </w:rPr>
      </w:pPr>
    </w:p>
    <w:sectPr w:rsidR="00AB1502" w:rsidSect="003F021F">
      <w:footerReference w:type="default" r:id="rId12"/>
      <w:pgSz w:w="16838" w:h="11906" w:orient="landscape"/>
      <w:pgMar w:top="851" w:right="1134" w:bottom="993" w:left="1134" w:header="567" w:footer="7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09D" w:rsidRDefault="0075609D">
      <w:r>
        <w:separator/>
      </w:r>
    </w:p>
  </w:endnote>
  <w:endnote w:type="continuationSeparator" w:id="0">
    <w:p w:rsidR="0075609D" w:rsidRDefault="0075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9C6" w:rsidRDefault="0020072D" w:rsidP="0020072D">
    <w:pPr>
      <w:tabs>
        <w:tab w:val="right" w:pos="14601"/>
      </w:tabs>
      <w:rPr>
        <w:rFonts w:ascii="Gill Sans MT" w:hAnsi="Gill Sans MT"/>
      </w:rPr>
    </w:pPr>
    <w:r>
      <w:rPr>
        <w:rFonts w:ascii="Gill Sans MT" w:hAnsi="Gill Sans MT"/>
      </w:rPr>
      <w:t xml:space="preserve">Author: </w:t>
    </w:r>
    <w:r w:rsidR="002B19C6">
      <w:rPr>
        <w:rFonts w:ascii="Gill Sans MT" w:hAnsi="Gill Sans MT"/>
      </w:rPr>
      <w:t>Nathan McBride</w:t>
    </w:r>
  </w:p>
  <w:p w:rsidR="003F021F" w:rsidRPr="0012207F" w:rsidRDefault="0020072D" w:rsidP="0020072D">
    <w:pPr>
      <w:tabs>
        <w:tab w:val="right" w:pos="14601"/>
      </w:tabs>
      <w:rPr>
        <w:rFonts w:ascii="Gill Sans MT" w:hAnsi="Gill Sans MT"/>
      </w:rPr>
    </w:pPr>
    <w:r>
      <w:rPr>
        <w:rFonts w:ascii="Gill Sans MT" w:hAnsi="Gill Sans MT"/>
      </w:rPr>
      <w:t xml:space="preserve"> </w:t>
    </w:r>
    <w:r>
      <w:rPr>
        <w:rFonts w:ascii="Gill Sans MT" w:hAnsi="Gill Sans MT"/>
      </w:rPr>
      <w:tab/>
    </w:r>
    <w:r w:rsidR="003F021F" w:rsidRPr="0012207F">
      <w:rPr>
        <w:rFonts w:ascii="Gill Sans MT" w:hAnsi="Gill Sans MT"/>
      </w:rPr>
      <w:t xml:space="preserve">Page </w:t>
    </w:r>
    <w:r w:rsidRPr="0020072D">
      <w:rPr>
        <w:rFonts w:ascii="Gill Sans MT" w:hAnsi="Gill Sans MT"/>
      </w:rPr>
      <w:fldChar w:fldCharType="begin"/>
    </w:r>
    <w:r w:rsidRPr="0020072D">
      <w:rPr>
        <w:rFonts w:ascii="Gill Sans MT" w:hAnsi="Gill Sans MT"/>
      </w:rPr>
      <w:instrText xml:space="preserve"> PAGE   \* MERGEFORMAT </w:instrText>
    </w:r>
    <w:r w:rsidRPr="0020072D">
      <w:rPr>
        <w:rFonts w:ascii="Gill Sans MT" w:hAnsi="Gill Sans MT"/>
      </w:rPr>
      <w:fldChar w:fldCharType="separate"/>
    </w:r>
    <w:r w:rsidR="00100A4F">
      <w:rPr>
        <w:rFonts w:ascii="Gill Sans MT" w:hAnsi="Gill Sans MT"/>
        <w:noProof/>
      </w:rPr>
      <w:t>1</w:t>
    </w:r>
    <w:r w:rsidRPr="0020072D">
      <w:rPr>
        <w:rFonts w:ascii="Gill Sans MT" w:hAnsi="Gill Sans MT"/>
      </w:rPr>
      <w:fldChar w:fldCharType="end"/>
    </w:r>
    <w:r w:rsidR="003F021F" w:rsidRPr="0012207F">
      <w:rPr>
        <w:rFonts w:ascii="Gill Sans MT" w:hAnsi="Gill Sans MT"/>
      </w:rPr>
      <w:t xml:space="preserve"> </w:t>
    </w:r>
    <w:r w:rsidR="003F021F" w:rsidRPr="0012207F">
      <w:rPr>
        <w:rFonts w:ascii="Gill Sans MT" w:hAnsi="Gill Sans MT"/>
        <w:i/>
      </w:rPr>
      <w:t xml:space="preserve">of </w:t>
    </w:r>
    <w:fldSimple w:instr=" NUMPAGES   \* MERGEFORMAT ">
      <w:r w:rsidR="00100A4F" w:rsidRPr="00100A4F">
        <w:rPr>
          <w:rFonts w:ascii="Gill Sans MT" w:hAnsi="Gill Sans MT"/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09D" w:rsidRDefault="0075609D">
      <w:r>
        <w:separator/>
      </w:r>
    </w:p>
  </w:footnote>
  <w:footnote w:type="continuationSeparator" w:id="0">
    <w:p w:rsidR="0075609D" w:rsidRDefault="00756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0B"/>
    <w:rsid w:val="00100A4F"/>
    <w:rsid w:val="0012207F"/>
    <w:rsid w:val="00162068"/>
    <w:rsid w:val="00170DFC"/>
    <w:rsid w:val="001F23C2"/>
    <w:rsid w:val="001F7B21"/>
    <w:rsid w:val="0020072D"/>
    <w:rsid w:val="002B19C6"/>
    <w:rsid w:val="003F021F"/>
    <w:rsid w:val="00477DCA"/>
    <w:rsid w:val="00553CF6"/>
    <w:rsid w:val="00630E0B"/>
    <w:rsid w:val="00666FCF"/>
    <w:rsid w:val="0075609D"/>
    <w:rsid w:val="00817A62"/>
    <w:rsid w:val="0084520E"/>
    <w:rsid w:val="009762CD"/>
    <w:rsid w:val="00A35193"/>
    <w:rsid w:val="00AB1502"/>
    <w:rsid w:val="00D11900"/>
    <w:rsid w:val="00DA74D3"/>
    <w:rsid w:val="00DB3A95"/>
    <w:rsid w:val="00E4141C"/>
    <w:rsid w:val="00E70460"/>
    <w:rsid w:val="00E963E1"/>
    <w:rsid w:val="00EE38DC"/>
    <w:rsid w:val="00F301D8"/>
    <w:rsid w:val="00F30C61"/>
    <w:rsid w:val="00F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3A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B3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B3A9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2B1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9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B150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3A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B3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B3A9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2B1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9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B15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9635B7F</Template>
  <TotalTime>98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Storyboard</vt:lpstr>
    </vt:vector>
  </TitlesOfParts>
  <Company>Mid Cheshire College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Storyboard</dc:title>
  <dc:creator>Helen Armstrong</dc:creator>
  <cp:lastModifiedBy>Nathan McBride</cp:lastModifiedBy>
  <cp:revision>7</cp:revision>
  <dcterms:created xsi:type="dcterms:W3CDTF">2013-10-15T13:22:00Z</dcterms:created>
  <dcterms:modified xsi:type="dcterms:W3CDTF">2013-10-29T14:08:00Z</dcterms:modified>
</cp:coreProperties>
</file>