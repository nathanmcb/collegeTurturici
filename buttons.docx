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F00" w:rsidRDefault="00C30F62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C8C736" wp14:editId="788F5E52">
                <wp:simplePos x="0" y="0"/>
                <wp:positionH relativeFrom="column">
                  <wp:posOffset>5150485</wp:posOffset>
                </wp:positionH>
                <wp:positionV relativeFrom="paragraph">
                  <wp:posOffset>-236855</wp:posOffset>
                </wp:positionV>
                <wp:extent cx="1391920" cy="346710"/>
                <wp:effectExtent l="76200" t="38100" r="93980" b="11049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34671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F62" w:rsidRPr="00C30F62" w:rsidRDefault="00C30F62" w:rsidP="00C30F6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6" o:spid="_x0000_s1026" style="position:absolute;margin-left:405.55pt;margin-top:-18.65pt;width:109.6pt;height:27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" fillcolor="#8db3e2 [1311]" strokecolor="black [3040]">
                <v:shadow on="t" color="black" opacity="24903f" origin=",.5" offset="0,.55556mm"/>
                <v:textbox>
                  <w:txbxContent>
                    <w:p w:rsidR="00C30F62" w:rsidRPr="00C30F62" w:rsidRDefault="00C30F62" w:rsidP="00C30F62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Contact Us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F7DEBA" wp14:editId="50287909">
                <wp:simplePos x="0" y="0"/>
                <wp:positionH relativeFrom="column">
                  <wp:posOffset>3694572</wp:posOffset>
                </wp:positionH>
                <wp:positionV relativeFrom="paragraph">
                  <wp:posOffset>-237291</wp:posOffset>
                </wp:positionV>
                <wp:extent cx="1391920" cy="346710"/>
                <wp:effectExtent l="76200" t="38100" r="93980" b="11049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34671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F62" w:rsidRPr="00C30F62" w:rsidRDefault="00C30F62" w:rsidP="00C30F6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" o:spid="_x0000_s1027" style="position:absolute;margin-left:290.9pt;margin-top:-18.7pt;width:109.6pt;height:27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" fillcolor="#8db3e2 [1311]" strokecolor="black [3040]">
                <v:shadow on="t" color="black" opacity="24903f" origin=",.5" offset="0,.55556mm"/>
                <v:textbox>
                  <w:txbxContent>
                    <w:p w:rsidR="00C30F62" w:rsidRPr="00C30F62" w:rsidRDefault="00C30F62" w:rsidP="00C30F62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Awards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B82496" wp14:editId="226071ED">
                <wp:simplePos x="0" y="0"/>
                <wp:positionH relativeFrom="column">
                  <wp:posOffset>2245095</wp:posOffset>
                </wp:positionH>
                <wp:positionV relativeFrom="paragraph">
                  <wp:posOffset>-232059</wp:posOffset>
                </wp:positionV>
                <wp:extent cx="1391920" cy="346710"/>
                <wp:effectExtent l="76200" t="38100" r="93980" b="11049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34671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F62" w:rsidRPr="00C30F62" w:rsidRDefault="00C30F62" w:rsidP="00C30F6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C30F62">
                              <w:rPr>
                                <w:sz w:val="28"/>
                              </w:rPr>
                              <w:t>Turturici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8" o:spid="_x0000_s1028" style="position:absolute;margin-left:176.8pt;margin-top:-18.25pt;width:109.6pt;height:27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" fillcolor="#8db3e2 [1311]" strokecolor="black [3040]">
                <v:shadow on="t" color="black" opacity="24903f" origin=",.5" offset="0,.55556mm"/>
                <v:textbox>
                  <w:txbxContent>
                    <w:p w:rsidR="00C30F62" w:rsidRPr="00C30F62" w:rsidRDefault="00C30F62" w:rsidP="00C30F62">
                      <w:pPr>
                        <w:jc w:val="center"/>
                        <w:rPr>
                          <w:sz w:val="32"/>
                        </w:rPr>
                      </w:pPr>
                      <w:r w:rsidRPr="00C30F62">
                        <w:rPr>
                          <w:sz w:val="28"/>
                        </w:rPr>
                        <w:t>Turturici Menu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FF45FF" wp14:editId="242D2A9E">
                <wp:simplePos x="0" y="0"/>
                <wp:positionH relativeFrom="column">
                  <wp:posOffset>796186</wp:posOffset>
                </wp:positionH>
                <wp:positionV relativeFrom="paragraph">
                  <wp:posOffset>-234599</wp:posOffset>
                </wp:positionV>
                <wp:extent cx="1391920" cy="346710"/>
                <wp:effectExtent l="76200" t="38100" r="93980" b="11049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34671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F62" w:rsidRPr="00C30F62" w:rsidRDefault="00C30F62" w:rsidP="00C30F6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C30F62">
                              <w:rPr>
                                <w:sz w:val="28"/>
                              </w:rPr>
                              <w:t xml:space="preserve">About Turturici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7" o:spid="_x0000_s1029" style="position:absolute;margin-left:62.7pt;margin-top:-18.45pt;width:109.6pt;height:27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" fillcolor="#8db3e2 [1311]" strokecolor="black [3040]">
                <v:shadow on="t" color="black" opacity="24903f" origin=",.5" offset="0,.55556mm"/>
                <v:textbox>
                  <w:txbxContent>
                    <w:p w:rsidR="00C30F62" w:rsidRPr="00C30F62" w:rsidRDefault="00C30F62" w:rsidP="00C30F62">
                      <w:pPr>
                        <w:jc w:val="center"/>
                        <w:rPr>
                          <w:sz w:val="28"/>
                        </w:rPr>
                      </w:pPr>
                      <w:r w:rsidRPr="00C30F62">
                        <w:rPr>
                          <w:sz w:val="28"/>
                        </w:rPr>
                        <w:t xml:space="preserve">About Turturici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A139A6" wp14:editId="092D47A9">
                <wp:simplePos x="0" y="0"/>
                <wp:positionH relativeFrom="column">
                  <wp:posOffset>-700036</wp:posOffset>
                </wp:positionH>
                <wp:positionV relativeFrom="paragraph">
                  <wp:posOffset>-232135</wp:posOffset>
                </wp:positionV>
                <wp:extent cx="1391920" cy="347174"/>
                <wp:effectExtent l="76200" t="38100" r="93980" b="11049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347174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F62" w:rsidRPr="00C30F62" w:rsidRDefault="00C30F62" w:rsidP="00C30F6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C30F62">
                              <w:rPr>
                                <w:sz w:val="32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30" style="position:absolute;margin-left:-55.1pt;margin-top:-18.3pt;width:109.6pt;height:27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" fillcolor="#8db3e2 [1311]" strokecolor="black [3040]">
                <v:shadow on="t" color="black" opacity="24903f" origin=",.5" offset="0,.55556mm"/>
                <v:textbox>
                  <w:txbxContent>
                    <w:p w:rsidR="00C30F62" w:rsidRPr="00C30F62" w:rsidRDefault="00C30F62" w:rsidP="00C30F62">
                      <w:pPr>
                        <w:jc w:val="center"/>
                        <w:rPr>
                          <w:sz w:val="32"/>
                        </w:rPr>
                      </w:pPr>
                      <w:r w:rsidRPr="00C30F62">
                        <w:rPr>
                          <w:sz w:val="32"/>
                        </w:rP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E4C3D3" wp14:editId="5C39655E">
                <wp:simplePos x="0" y="0"/>
                <wp:positionH relativeFrom="column">
                  <wp:posOffset>5154295</wp:posOffset>
                </wp:positionH>
                <wp:positionV relativeFrom="paragraph">
                  <wp:posOffset>-748665</wp:posOffset>
                </wp:positionV>
                <wp:extent cx="1391920" cy="346710"/>
                <wp:effectExtent l="76200" t="38100" r="93980" b="11049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346710"/>
                        </a:xfrm>
                        <a:prstGeom prst="roundRec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F62" w:rsidRPr="00C30F62" w:rsidRDefault="00C30F62" w:rsidP="00C30F6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31" style="position:absolute;margin-left:405.85pt;margin-top:-58.95pt;width:109.6pt;height:27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C30F62" w:rsidRPr="00C30F62" w:rsidRDefault="00C30F62" w:rsidP="00C30F62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Contact Us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AAFA08" wp14:editId="4B46E929">
                <wp:simplePos x="0" y="0"/>
                <wp:positionH relativeFrom="column">
                  <wp:posOffset>3691890</wp:posOffset>
                </wp:positionH>
                <wp:positionV relativeFrom="paragraph">
                  <wp:posOffset>-743585</wp:posOffset>
                </wp:positionV>
                <wp:extent cx="1391920" cy="346710"/>
                <wp:effectExtent l="76200" t="38100" r="93980" b="11049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346710"/>
                        </a:xfrm>
                        <a:prstGeom prst="roundRec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F62" w:rsidRPr="00C30F62" w:rsidRDefault="00C30F62" w:rsidP="00C30F6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32" style="position:absolute;margin-left:290.7pt;margin-top:-58.55pt;width:109.6pt;height:27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C30F62" w:rsidRPr="00C30F62" w:rsidRDefault="00C30F62" w:rsidP="00C30F62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Awards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6BA514" wp14:editId="0EA8F2A5">
                <wp:simplePos x="0" y="0"/>
                <wp:positionH relativeFrom="column">
                  <wp:posOffset>2242820</wp:posOffset>
                </wp:positionH>
                <wp:positionV relativeFrom="paragraph">
                  <wp:posOffset>-746125</wp:posOffset>
                </wp:positionV>
                <wp:extent cx="1391920" cy="346710"/>
                <wp:effectExtent l="76200" t="38100" r="93980" b="11049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346710"/>
                        </a:xfrm>
                        <a:prstGeom prst="roundRec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F62" w:rsidRPr="00C30F62" w:rsidRDefault="00C30F62" w:rsidP="00C30F6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C30F62">
                              <w:rPr>
                                <w:sz w:val="28"/>
                              </w:rPr>
                              <w:t>Turturici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33" style="position:absolute;margin-left:176.6pt;margin-top:-58.75pt;width:109.6pt;height:27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C30F62" w:rsidRPr="00C30F62" w:rsidRDefault="00C30F62" w:rsidP="00C30F62">
                      <w:pPr>
                        <w:jc w:val="center"/>
                        <w:rPr>
                          <w:sz w:val="32"/>
                        </w:rPr>
                      </w:pPr>
                      <w:r w:rsidRPr="00C30F62">
                        <w:rPr>
                          <w:sz w:val="28"/>
                        </w:rPr>
                        <w:t>Turturici Menu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715985" wp14:editId="5183F1EC">
                <wp:simplePos x="0" y="0"/>
                <wp:positionH relativeFrom="column">
                  <wp:posOffset>800735</wp:posOffset>
                </wp:positionH>
                <wp:positionV relativeFrom="paragraph">
                  <wp:posOffset>-748665</wp:posOffset>
                </wp:positionV>
                <wp:extent cx="1391920" cy="346710"/>
                <wp:effectExtent l="76200" t="38100" r="93980" b="11049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346710"/>
                        </a:xfrm>
                        <a:prstGeom prst="roundRec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F62" w:rsidRPr="00C30F62" w:rsidRDefault="00C30F62" w:rsidP="00C30F6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C30F62">
                              <w:rPr>
                                <w:sz w:val="28"/>
                              </w:rPr>
                              <w:t xml:space="preserve">About Turturici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34" style="position:absolute;margin-left:63.05pt;margin-top:-58.95pt;width:109.6pt;height:2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C30F62" w:rsidRPr="00C30F62" w:rsidRDefault="00C30F62" w:rsidP="00C30F62">
                      <w:pPr>
                        <w:jc w:val="center"/>
                        <w:rPr>
                          <w:sz w:val="28"/>
                        </w:rPr>
                      </w:pPr>
                      <w:r w:rsidRPr="00C30F62">
                        <w:rPr>
                          <w:sz w:val="28"/>
                        </w:rPr>
                        <w:t xml:space="preserve">About Turturici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17F6D6" wp14:editId="4765313B">
                <wp:simplePos x="0" y="0"/>
                <wp:positionH relativeFrom="column">
                  <wp:posOffset>-702860</wp:posOffset>
                </wp:positionH>
                <wp:positionV relativeFrom="paragraph">
                  <wp:posOffset>-743802</wp:posOffset>
                </wp:positionV>
                <wp:extent cx="1391920" cy="347174"/>
                <wp:effectExtent l="76200" t="38100" r="93980" b="11049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347174"/>
                        </a:xfrm>
                        <a:prstGeom prst="roundRec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F62" w:rsidRPr="00C30F62" w:rsidRDefault="00C30F62" w:rsidP="00C30F6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C30F62">
                              <w:rPr>
                                <w:sz w:val="32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35" style="position:absolute;margin-left:-55.35pt;margin-top:-58.55pt;width:109.6pt;height:2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C30F62" w:rsidRPr="00C30F62" w:rsidRDefault="00C30F62" w:rsidP="00C30F62">
                      <w:pPr>
                        <w:jc w:val="center"/>
                        <w:rPr>
                          <w:sz w:val="32"/>
                        </w:rPr>
                      </w:pPr>
                      <w:r w:rsidRPr="00C30F62">
                        <w:rPr>
                          <w:sz w:val="32"/>
                        </w:rP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A43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350"/>
    <w:rsid w:val="000014F9"/>
    <w:rsid w:val="00A43F00"/>
    <w:rsid w:val="00C30F62"/>
    <w:rsid w:val="00D2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B6D99760</Template>
  <TotalTime>80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plc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McBride</dc:creator>
  <cp:lastModifiedBy>Nathan McBride</cp:lastModifiedBy>
  <cp:revision>1</cp:revision>
  <dcterms:created xsi:type="dcterms:W3CDTF">2013-10-15T08:13:00Z</dcterms:created>
  <dcterms:modified xsi:type="dcterms:W3CDTF">2013-10-15T09:33:00Z</dcterms:modified>
</cp:coreProperties>
</file>