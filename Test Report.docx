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B1" w:rsidRDefault="00F17EB1" w:rsidP="00F17EB1">
      <w:pPr>
        <w:pBdr>
          <w:top w:val="single" w:sz="4" w:space="1" w:color="auto"/>
          <w:bottom w:val="single" w:sz="4" w:space="1" w:color="auto"/>
        </w:pBdr>
        <w:jc w:val="center"/>
        <w:rPr>
          <w:sz w:val="24"/>
          <w:szCs w:val="24"/>
        </w:rPr>
      </w:pPr>
      <w:r w:rsidRPr="00F17EB1">
        <w:rPr>
          <w:sz w:val="36"/>
          <w:szCs w:val="40"/>
        </w:rPr>
        <w:t>Webpage</w:t>
      </w:r>
    </w:p>
    <w:p w:rsidR="00F17EB1" w:rsidRDefault="00F17EB1" w:rsidP="00F17EB1">
      <w:pPr>
        <w:jc w:val="center"/>
        <w:rPr>
          <w:sz w:val="24"/>
          <w:szCs w:val="24"/>
        </w:rPr>
      </w:pPr>
      <w:r>
        <w:rPr>
          <w:sz w:val="24"/>
          <w:szCs w:val="24"/>
        </w:rPr>
        <w:t>The webpage worked out well, the template was nearly what I wanted it to be. Though it was nice and I liked it, if I could go back and re-do it, I would make sure to get people’s opinions so I can know what people want.</w:t>
      </w:r>
    </w:p>
    <w:p w:rsidR="00F17EB1" w:rsidRPr="00F17EB1" w:rsidRDefault="00F17EB1" w:rsidP="00F17EB1">
      <w:pPr>
        <w:pBdr>
          <w:top w:val="single" w:sz="4" w:space="1" w:color="auto"/>
          <w:bottom w:val="single" w:sz="4" w:space="1" w:color="auto"/>
        </w:pBdr>
        <w:jc w:val="center"/>
        <w:rPr>
          <w:sz w:val="36"/>
          <w:szCs w:val="40"/>
        </w:rPr>
      </w:pPr>
      <w:r w:rsidRPr="00F17EB1">
        <w:rPr>
          <w:sz w:val="36"/>
          <w:szCs w:val="40"/>
        </w:rPr>
        <w:t>Rollover Buttons</w:t>
      </w:r>
    </w:p>
    <w:p w:rsidR="00F17EB1" w:rsidRDefault="00F17EB1" w:rsidP="00F17EB1">
      <w:pPr>
        <w:jc w:val="center"/>
        <w:rPr>
          <w:sz w:val="24"/>
          <w:szCs w:val="24"/>
        </w:rPr>
      </w:pPr>
      <w:r>
        <w:rPr>
          <w:sz w:val="24"/>
          <w:szCs w:val="24"/>
        </w:rPr>
        <w:t>For the buttons, my initial plan was to make them on word and then implement them into the site, however it didn’t go to plan because upon saving the buttons they changed sizes and it made it hard to make them on the program, so in the end I used http://www.buttongenerator.com to create them. I didn’t like this because I dislike using 3</w:t>
      </w:r>
      <w:r w:rsidRPr="00F17EB1">
        <w:rPr>
          <w:sz w:val="24"/>
          <w:szCs w:val="24"/>
          <w:vertAlign w:val="superscript"/>
        </w:rPr>
        <w:t>rd</w:t>
      </w:r>
      <w:r>
        <w:rPr>
          <w:sz w:val="24"/>
          <w:szCs w:val="24"/>
        </w:rPr>
        <w:t xml:space="preserve"> parties while making my site.</w:t>
      </w:r>
    </w:p>
    <w:p w:rsidR="00F17EB1" w:rsidRPr="00F17EB1" w:rsidRDefault="00F17EB1" w:rsidP="00F17EB1">
      <w:pPr>
        <w:pBdr>
          <w:top w:val="single" w:sz="4" w:space="1" w:color="auto"/>
          <w:bottom w:val="single" w:sz="4" w:space="1" w:color="auto"/>
        </w:pBdr>
        <w:jc w:val="center"/>
        <w:rPr>
          <w:sz w:val="36"/>
          <w:szCs w:val="36"/>
        </w:rPr>
      </w:pPr>
      <w:r>
        <w:rPr>
          <w:sz w:val="36"/>
          <w:szCs w:val="36"/>
        </w:rPr>
        <w:t>Banner</w:t>
      </w:r>
    </w:p>
    <w:p w:rsidR="00F17EB1" w:rsidRDefault="00853479" w:rsidP="00F17EB1">
      <w:pPr>
        <w:jc w:val="center"/>
        <w:rPr>
          <w:sz w:val="24"/>
          <w:szCs w:val="24"/>
        </w:rPr>
      </w:pPr>
      <w:r>
        <w:rPr>
          <w:sz w:val="24"/>
          <w:szCs w:val="24"/>
        </w:rPr>
        <w:t>My plan for the banner was to just have it plain and black. When I found out I needed to animate it, I decided to change my first idea. My initial moving idea was to add a white orb moving around those curly parts of the logo; however that turned out to be out of my skill range at the time. My second idea was to have a part of the building on one side, have the logo on the other and in the middle were stars that sparkled. This idea was scrapped after I made a basic version and found it wouldn’t go with my template. My final idea was to have the phrase disappearing and re-appearing, one letter at a time. I decided that black was a little dark and dull on the page and made it depressing, so I changed it to white and thus my banner was made.</w:t>
      </w:r>
    </w:p>
    <w:p w:rsidR="00853479" w:rsidRDefault="00853479" w:rsidP="00F17EB1">
      <w:pPr>
        <w:jc w:val="center"/>
        <w:rPr>
          <w:sz w:val="24"/>
          <w:szCs w:val="24"/>
        </w:rPr>
      </w:pPr>
      <w:bookmarkStart w:id="0" w:name="_GoBack"/>
      <w:bookmarkEnd w:id="0"/>
    </w:p>
    <w:p w:rsidR="00F17EB1" w:rsidRDefault="00F17EB1" w:rsidP="00F17EB1">
      <w:pPr>
        <w:jc w:val="center"/>
        <w:rPr>
          <w:sz w:val="24"/>
          <w:szCs w:val="24"/>
        </w:rPr>
      </w:pPr>
    </w:p>
    <w:p w:rsidR="00F17EB1" w:rsidRPr="00F17EB1" w:rsidRDefault="00F17EB1" w:rsidP="00F17EB1">
      <w:pPr>
        <w:jc w:val="center"/>
        <w:rPr>
          <w:sz w:val="24"/>
          <w:szCs w:val="24"/>
        </w:rPr>
      </w:pPr>
    </w:p>
    <w:sectPr w:rsidR="00F17EB1" w:rsidRPr="00F17E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EB1" w:rsidRDefault="00F17EB1" w:rsidP="00F17EB1">
      <w:pPr>
        <w:spacing w:after="0" w:line="240" w:lineRule="auto"/>
      </w:pPr>
      <w:r>
        <w:separator/>
      </w:r>
    </w:p>
  </w:endnote>
  <w:endnote w:type="continuationSeparator" w:id="0">
    <w:p w:rsidR="00F17EB1" w:rsidRDefault="00F17EB1" w:rsidP="00F1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EB1" w:rsidRDefault="00F17EB1" w:rsidP="00F17EB1">
      <w:pPr>
        <w:spacing w:after="0" w:line="240" w:lineRule="auto"/>
      </w:pPr>
      <w:r>
        <w:separator/>
      </w:r>
    </w:p>
  </w:footnote>
  <w:footnote w:type="continuationSeparator" w:id="0">
    <w:p w:rsidR="00F17EB1" w:rsidRDefault="00F17EB1" w:rsidP="00F17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EB1" w:rsidRDefault="00F17EB1">
    <w:pPr>
      <w:pStyle w:val="Header"/>
    </w:pPr>
    <w:r>
      <w:t>Nathan McBride</w:t>
    </w:r>
    <w:r>
      <w:tab/>
      <w:t>Unit 31</w:t>
    </w:r>
    <w:r>
      <w:tab/>
      <w:t>Testing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B1"/>
    <w:rsid w:val="000B1BA2"/>
    <w:rsid w:val="00853479"/>
    <w:rsid w:val="00F17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EB1"/>
  </w:style>
  <w:style w:type="paragraph" w:styleId="Footer">
    <w:name w:val="footer"/>
    <w:basedOn w:val="Normal"/>
    <w:link w:val="FooterChar"/>
    <w:uiPriority w:val="99"/>
    <w:unhideWhenUsed/>
    <w:rsid w:val="00F17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E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EB1"/>
  </w:style>
  <w:style w:type="paragraph" w:styleId="Footer">
    <w:name w:val="footer"/>
    <w:basedOn w:val="Normal"/>
    <w:link w:val="FooterChar"/>
    <w:uiPriority w:val="99"/>
    <w:unhideWhenUsed/>
    <w:rsid w:val="00F17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3389860A</Template>
  <TotalTime>19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McBride</dc:creator>
  <cp:lastModifiedBy>Nathan McBride</cp:lastModifiedBy>
  <cp:revision>1</cp:revision>
  <dcterms:created xsi:type="dcterms:W3CDTF">2014-02-26T15:31:00Z</dcterms:created>
  <dcterms:modified xsi:type="dcterms:W3CDTF">2014-02-26T15:50:00Z</dcterms:modified>
</cp:coreProperties>
</file>